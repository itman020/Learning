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725" w:rsidRDefault="008F5725" w:rsidP="0005388E">
      <w:pPr>
        <w:pStyle w:val="Heading1"/>
        <w:shd w:val="clear" w:color="auto" w:fill="F2F2F2"/>
        <w:wordWrap w:val="0"/>
        <w:spacing w:before="0" w:after="150" w:line="360" w:lineRule="atLeast"/>
        <w:rPr>
          <w:rFonts w:ascii="微软雅黑" w:eastAsia="微软雅黑" w:hAnsi="微软雅黑"/>
          <w:b w:val="0"/>
          <w:bCs w:val="0"/>
          <w:color w:val="666666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666666"/>
          <w:sz w:val="30"/>
          <w:szCs w:val="30"/>
        </w:rPr>
        <w:t>51cto</w:t>
      </w:r>
      <w:r>
        <w:rPr>
          <w:rFonts w:ascii="微软雅黑" w:eastAsia="微软雅黑" w:hAnsi="微软雅黑" w:hint="eastAsia"/>
          <w:b w:val="0"/>
          <w:bCs w:val="0"/>
          <w:color w:val="666666"/>
          <w:sz w:val="30"/>
          <w:szCs w:val="30"/>
        </w:rPr>
        <w:t>学院</w:t>
      </w:r>
      <w:r>
        <w:rPr>
          <w:rFonts w:ascii="微软雅黑" w:eastAsia="微软雅黑" w:hAnsi="微软雅黑"/>
          <w:b w:val="0"/>
          <w:bCs w:val="0"/>
          <w:color w:val="666666"/>
          <w:sz w:val="30"/>
          <w:szCs w:val="30"/>
        </w:rPr>
        <w:t>-</w:t>
      </w:r>
      <w:r>
        <w:rPr>
          <w:rFonts w:ascii="微软雅黑" w:eastAsia="微软雅黑" w:hAnsi="微软雅黑" w:hint="eastAsia"/>
          <w:b w:val="0"/>
          <w:bCs w:val="0"/>
          <w:color w:val="666666"/>
          <w:sz w:val="30"/>
          <w:szCs w:val="30"/>
        </w:rPr>
        <w:t>老段带你学</w:t>
      </w:r>
      <w:r>
        <w:rPr>
          <w:rFonts w:ascii="微软雅黑" w:eastAsia="微软雅黑" w:hAnsi="微软雅黑"/>
          <w:b w:val="0"/>
          <w:bCs w:val="0"/>
          <w:color w:val="666666"/>
          <w:sz w:val="30"/>
          <w:szCs w:val="30"/>
        </w:rPr>
        <w:t>OCP Oracle 11g</w:t>
      </w:r>
      <w:r>
        <w:rPr>
          <w:rFonts w:ascii="微软雅黑" w:eastAsia="微软雅黑" w:hAnsi="微软雅黑" w:hint="eastAsia"/>
          <w:b w:val="0"/>
          <w:bCs w:val="0"/>
          <w:color w:val="666666"/>
          <w:sz w:val="30"/>
          <w:szCs w:val="30"/>
        </w:rPr>
        <w:t>全套培训视频课程</w:t>
      </w:r>
    </w:p>
    <w:p w:rsidR="008F5725" w:rsidRDefault="008F5725"/>
    <w:p w:rsidR="008F5725" w:rsidRPr="00621034" w:rsidRDefault="008F5725" w:rsidP="00621034">
      <w:pPr>
        <w:widowControl/>
        <w:shd w:val="clear" w:color="auto" w:fill="EFEFEF"/>
        <w:wordWrap w:val="0"/>
        <w:spacing w:line="525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621034">
        <w:rPr>
          <w:rFonts w:ascii="微软雅黑" w:eastAsia="微软雅黑" w:hAnsi="微软雅黑" w:cs="宋体" w:hint="eastAsia"/>
          <w:kern w:val="0"/>
          <w:szCs w:val="21"/>
        </w:rPr>
        <w:t>课程目标</w:t>
      </w:r>
    </w:p>
    <w:p w:rsidR="008F5725" w:rsidRPr="00621034" w:rsidRDefault="008F5725" w:rsidP="00621034">
      <w:pPr>
        <w:widowControl/>
        <w:wordWrap w:val="0"/>
        <w:ind w:left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21034">
        <w:rPr>
          <w:rFonts w:ascii="微软雅黑" w:eastAsia="微软雅黑" w:hAnsi="微软雅黑" w:cs="宋体" w:hint="eastAsia"/>
          <w:kern w:val="0"/>
          <w:sz w:val="24"/>
          <w:szCs w:val="24"/>
        </w:rPr>
        <w:t>熟练掌握</w:t>
      </w:r>
      <w:r w:rsidRPr="00621034">
        <w:rPr>
          <w:rFonts w:ascii="微软雅黑" w:eastAsia="微软雅黑" w:hAnsi="微软雅黑" w:cs="宋体"/>
          <w:kern w:val="0"/>
          <w:sz w:val="24"/>
          <w:szCs w:val="24"/>
        </w:rPr>
        <w:t>Oracle11gr2</w:t>
      </w:r>
      <w:r w:rsidRPr="00621034">
        <w:rPr>
          <w:rFonts w:ascii="微软雅黑" w:eastAsia="微软雅黑" w:hAnsi="微软雅黑" w:cs="宋体" w:hint="eastAsia"/>
          <w:kern w:val="0"/>
          <w:sz w:val="24"/>
          <w:szCs w:val="24"/>
        </w:rPr>
        <w:t>的各个功能，不仅能顺利通过</w:t>
      </w:r>
      <w:r w:rsidRPr="00621034">
        <w:rPr>
          <w:rFonts w:ascii="微软雅黑" w:eastAsia="微软雅黑" w:hAnsi="微软雅黑" w:cs="宋体"/>
          <w:kern w:val="0"/>
          <w:sz w:val="24"/>
          <w:szCs w:val="24"/>
        </w:rPr>
        <w:t>OCP</w:t>
      </w:r>
      <w:r w:rsidRPr="00621034">
        <w:rPr>
          <w:rFonts w:ascii="微软雅黑" w:eastAsia="微软雅黑" w:hAnsi="微软雅黑" w:cs="宋体" w:hint="eastAsia"/>
          <w:kern w:val="0"/>
          <w:sz w:val="24"/>
          <w:szCs w:val="24"/>
        </w:rPr>
        <w:t>的考试，在工作中也能顺心应手</w:t>
      </w:r>
    </w:p>
    <w:p w:rsidR="008F5725" w:rsidRPr="00621034" w:rsidRDefault="008F5725" w:rsidP="00621034">
      <w:pPr>
        <w:widowControl/>
        <w:shd w:val="clear" w:color="auto" w:fill="EFEFEF"/>
        <w:wordWrap w:val="0"/>
        <w:spacing w:line="525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621034">
        <w:rPr>
          <w:rFonts w:ascii="微软雅黑" w:eastAsia="微软雅黑" w:hAnsi="微软雅黑" w:cs="宋体" w:hint="eastAsia"/>
          <w:kern w:val="0"/>
          <w:szCs w:val="21"/>
        </w:rPr>
        <w:t>适用人群</w:t>
      </w:r>
    </w:p>
    <w:p w:rsidR="008F5725" w:rsidRPr="00621034" w:rsidRDefault="008F5725" w:rsidP="00621034">
      <w:pPr>
        <w:widowControl/>
        <w:wordWrap w:val="0"/>
        <w:ind w:left="7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21034">
        <w:rPr>
          <w:rFonts w:ascii="微软雅黑" w:eastAsia="微软雅黑" w:hAnsi="微软雅黑" w:cs="宋体" w:hint="eastAsia"/>
          <w:kern w:val="0"/>
          <w:sz w:val="24"/>
          <w:szCs w:val="24"/>
        </w:rPr>
        <w:t>对</w:t>
      </w:r>
      <w:r w:rsidRPr="00621034">
        <w:rPr>
          <w:rFonts w:ascii="微软雅黑" w:eastAsia="微软雅黑" w:hAnsi="微软雅黑" w:cs="宋体"/>
          <w:kern w:val="0"/>
          <w:sz w:val="24"/>
          <w:szCs w:val="24"/>
        </w:rPr>
        <w:t>Oracle</w:t>
      </w:r>
      <w:r w:rsidRPr="00621034">
        <w:rPr>
          <w:rFonts w:ascii="微软雅黑" w:eastAsia="微软雅黑" w:hAnsi="微软雅黑" w:cs="宋体" w:hint="eastAsia"/>
          <w:kern w:val="0"/>
          <w:sz w:val="24"/>
          <w:szCs w:val="24"/>
        </w:rPr>
        <w:t>感兴趣，想通过</w:t>
      </w:r>
      <w:r w:rsidRPr="00621034">
        <w:rPr>
          <w:rFonts w:ascii="微软雅黑" w:eastAsia="微软雅黑" w:hAnsi="微软雅黑" w:cs="宋体"/>
          <w:kern w:val="0"/>
          <w:sz w:val="24"/>
          <w:szCs w:val="24"/>
        </w:rPr>
        <w:t>ocp</w:t>
      </w:r>
      <w:r w:rsidRPr="00621034">
        <w:rPr>
          <w:rFonts w:ascii="微软雅黑" w:eastAsia="微软雅黑" w:hAnsi="微软雅黑" w:cs="宋体" w:hint="eastAsia"/>
          <w:kern w:val="0"/>
          <w:sz w:val="24"/>
          <w:szCs w:val="24"/>
        </w:rPr>
        <w:t>的人群，以及想从事</w:t>
      </w:r>
      <w:r w:rsidRPr="00621034">
        <w:rPr>
          <w:rFonts w:ascii="微软雅黑" w:eastAsia="微软雅黑" w:hAnsi="微软雅黑" w:cs="宋体"/>
          <w:kern w:val="0"/>
          <w:sz w:val="24"/>
          <w:szCs w:val="24"/>
        </w:rPr>
        <w:t>DBA</w:t>
      </w:r>
      <w:r w:rsidRPr="00621034">
        <w:rPr>
          <w:rFonts w:ascii="微软雅黑" w:eastAsia="微软雅黑" w:hAnsi="微软雅黑" w:cs="宋体" w:hint="eastAsia"/>
          <w:kern w:val="0"/>
          <w:sz w:val="24"/>
          <w:szCs w:val="24"/>
        </w:rPr>
        <w:t>的人群</w:t>
      </w:r>
    </w:p>
    <w:p w:rsidR="008F5725" w:rsidRPr="00621034" w:rsidRDefault="008F5725" w:rsidP="00621034">
      <w:pPr>
        <w:widowControl/>
        <w:shd w:val="clear" w:color="auto" w:fill="EFEFEF"/>
        <w:wordWrap w:val="0"/>
        <w:spacing w:line="525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621034">
        <w:rPr>
          <w:rFonts w:ascii="微软雅黑" w:eastAsia="微软雅黑" w:hAnsi="微软雅黑" w:cs="宋体" w:hint="eastAsia"/>
          <w:kern w:val="0"/>
          <w:szCs w:val="21"/>
        </w:rPr>
        <w:t>课程简介</w:t>
      </w:r>
    </w:p>
    <w:p w:rsidR="008F5725" w:rsidRPr="00621034" w:rsidRDefault="008F5725" w:rsidP="00621034">
      <w:pPr>
        <w:widowControl/>
        <w:shd w:val="clear" w:color="auto" w:fill="FFFFFF"/>
        <w:wordWrap w:val="0"/>
        <w:spacing w:line="315" w:lineRule="atLeast"/>
        <w:ind w:left="7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2103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老段</w:t>
      </w:r>
      <w:r w:rsidRPr="0062103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OCP 11g</w:t>
      </w:r>
      <w:r w:rsidRPr="0062103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培训系列课程包含</w:t>
      </w:r>
      <w:r w:rsidRPr="0062103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OCP 11g</w:t>
      </w:r>
      <w:r w:rsidRPr="0062103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培训大纲里面所有的内容，但并没有拘泥于大纲，以更适合学员接受的的顺序，对大纲拆毁重建，结构更加清晰。</w:t>
      </w:r>
    </w:p>
    <w:p w:rsidR="008F5725" w:rsidRPr="00621034" w:rsidRDefault="008F5725" w:rsidP="00621034">
      <w:pPr>
        <w:widowControl/>
        <w:shd w:val="clear" w:color="auto" w:fill="FFFFFF"/>
        <w:wordWrap w:val="0"/>
        <w:spacing w:line="315" w:lineRule="atLeast"/>
        <w:ind w:left="7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</w:p>
    <w:p w:rsidR="008F5725" w:rsidRPr="00621034" w:rsidRDefault="008F5725" w:rsidP="00621034">
      <w:pPr>
        <w:widowControl/>
        <w:shd w:val="clear" w:color="auto" w:fill="FFFFFF"/>
        <w:wordWrap w:val="0"/>
        <w:spacing w:line="315" w:lineRule="atLeast"/>
        <w:ind w:left="7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2103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相比于线下培训，本套培训课程的优势：</w:t>
      </w:r>
    </w:p>
    <w:p w:rsidR="008F5725" w:rsidRPr="00621034" w:rsidRDefault="008F5725" w:rsidP="00621034">
      <w:pPr>
        <w:widowControl/>
        <w:shd w:val="clear" w:color="auto" w:fill="FFFFFF"/>
        <w:wordWrap w:val="0"/>
        <w:spacing w:line="315" w:lineRule="atLeast"/>
        <w:ind w:left="7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2103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1</w:t>
      </w:r>
      <w:r w:rsidRPr="0062103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、讲解深入浅出，学员很容易理解；</w:t>
      </w:r>
      <w:r w:rsidRPr="0062103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br/>
        <w:t>2</w:t>
      </w:r>
      <w:r w:rsidRPr="0062103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、采用大量实例，贴近你的工作；</w:t>
      </w:r>
    </w:p>
    <w:p w:rsidR="008F5725" w:rsidRPr="00621034" w:rsidRDefault="008F5725" w:rsidP="00621034">
      <w:pPr>
        <w:widowControl/>
        <w:shd w:val="clear" w:color="auto" w:fill="FFFFFF"/>
        <w:wordWrap w:val="0"/>
        <w:spacing w:line="315" w:lineRule="atLeast"/>
        <w:ind w:left="7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2103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3</w:t>
      </w:r>
      <w:r w:rsidRPr="0062103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、线下培训价格在</w:t>
      </w:r>
      <w:r w:rsidRPr="0062103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3000-4000</w:t>
      </w:r>
      <w:r w:rsidRPr="0062103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元，本课程不到市面价格三分之一</w:t>
      </w:r>
    </w:p>
    <w:p w:rsidR="008F5725" w:rsidRPr="00621034" w:rsidRDefault="008F5725" w:rsidP="00621034">
      <w:pPr>
        <w:widowControl/>
        <w:shd w:val="clear" w:color="auto" w:fill="FFFFFF"/>
        <w:wordWrap w:val="0"/>
        <w:spacing w:line="315" w:lineRule="atLeast"/>
        <w:ind w:left="7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</w:p>
    <w:p w:rsidR="008F5725" w:rsidRPr="00621034" w:rsidRDefault="008F5725" w:rsidP="00621034">
      <w:pPr>
        <w:widowControl/>
        <w:shd w:val="clear" w:color="auto" w:fill="FFFFFF"/>
        <w:wordWrap w:val="0"/>
        <w:spacing w:line="315" w:lineRule="atLeast"/>
        <w:ind w:left="7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2103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但服务是不打折扣的，</w:t>
      </w:r>
      <w:r w:rsidRPr="0062103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24</w:t>
      </w:r>
      <w:r w:rsidRPr="0062103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小时内答疑，专属课件资料，只为让您的学习更实惠、更有效、更便捷。</w:t>
      </w:r>
    </w:p>
    <w:p w:rsidR="008F5725" w:rsidRDefault="008F5725"/>
    <w:p w:rsidR="008F5725" w:rsidRPr="00866302" w:rsidRDefault="008F5725" w:rsidP="00866302">
      <w:pPr>
        <w:widowControl/>
        <w:shd w:val="clear" w:color="auto" w:fill="EFEFEF"/>
        <w:wordWrap w:val="0"/>
        <w:spacing w:line="525" w:lineRule="atLeast"/>
        <w:jc w:val="left"/>
        <w:rPr>
          <w:rFonts w:ascii="微软雅黑" w:eastAsia="微软雅黑" w:hAnsi="微软雅黑" w:cs="宋体"/>
          <w:color w:val="666666"/>
          <w:kern w:val="0"/>
          <w:sz w:val="27"/>
          <w:szCs w:val="21"/>
        </w:rPr>
      </w:pPr>
      <w:r w:rsidRPr="00866302">
        <w:rPr>
          <w:rFonts w:ascii="微软雅黑" w:eastAsia="微软雅黑" w:hAnsi="微软雅黑" w:cs="宋体" w:hint="eastAsia"/>
          <w:color w:val="666666"/>
          <w:kern w:val="0"/>
          <w:sz w:val="27"/>
          <w:szCs w:val="21"/>
        </w:rPr>
        <w:t>课程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ocp-1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体系介绍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[</w:t>
      </w:r>
      <w:r>
        <w:rPr>
          <w:rStyle w:val="red"/>
          <w:rFonts w:ascii="微软雅黑" w:eastAsia="微软雅黑" w:hAnsi="微软雅黑" w:hint="eastAsia"/>
          <w:color w:val="BF1A21"/>
          <w:sz w:val="18"/>
          <w:szCs w:val="18"/>
          <w:bdr w:val="none" w:sz="0" w:space="0" w:color="auto" w:frame="1"/>
        </w:rPr>
        <w:t>免费观看</w:t>
      </w: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]</w:t>
      </w:r>
      <w:hyperlink r:id="rId8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小时</w:t>
      </w:r>
      <w:r>
        <w:rPr>
          <w:rFonts w:ascii="微软雅黑" w:eastAsia="微软雅黑" w:hAnsi="微软雅黑"/>
          <w:color w:val="999999"/>
          <w:sz w:val="18"/>
          <w:szCs w:val="18"/>
        </w:rPr>
        <w:t>5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pStyle w:val="clitemintroclitemintrom"/>
        <w:shd w:val="clear" w:color="auto" w:fill="FFFFFF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/>
          <w:color w:val="666666"/>
          <w:sz w:val="18"/>
          <w:szCs w:val="18"/>
        </w:rPr>
        <w:t>Oracle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体系介绍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ocp-2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（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1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）安装和创建数据库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[</w:t>
      </w:r>
      <w:r>
        <w:rPr>
          <w:rStyle w:val="red"/>
          <w:rFonts w:ascii="微软雅黑" w:eastAsia="微软雅黑" w:hAnsi="微软雅黑" w:hint="eastAsia"/>
          <w:color w:val="BF1A21"/>
          <w:sz w:val="18"/>
          <w:szCs w:val="18"/>
          <w:bdr w:val="none" w:sz="0" w:space="0" w:color="auto" w:frame="1"/>
        </w:rPr>
        <w:t>免费观看</w:t>
      </w: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]</w:t>
      </w:r>
      <w:hyperlink r:id="rId10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56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pStyle w:val="clitemintroclitemintrom"/>
        <w:shd w:val="clear" w:color="auto" w:fill="FFFFFF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本视频主要讲了了</w:t>
      </w:r>
      <w:r>
        <w:rPr>
          <w:rFonts w:ascii="微软雅黑" w:eastAsia="微软雅黑" w:hAnsi="微软雅黑"/>
          <w:color w:val="666666"/>
          <w:sz w:val="18"/>
          <w:szCs w:val="18"/>
        </w:rPr>
        <w:t>oracle11g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在</w:t>
      </w:r>
      <w:r>
        <w:rPr>
          <w:rFonts w:ascii="微软雅黑" w:eastAsia="微软雅黑" w:hAnsi="微软雅黑"/>
          <w:color w:val="666666"/>
          <w:sz w:val="18"/>
          <w:szCs w:val="18"/>
        </w:rPr>
        <w:t>RHEL6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下的安装步骤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1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ocp-2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（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2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）安装和创建数据库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[</w:t>
      </w:r>
      <w:r>
        <w:rPr>
          <w:rStyle w:val="red"/>
          <w:rFonts w:ascii="微软雅黑" w:eastAsia="微软雅黑" w:hAnsi="微软雅黑" w:hint="eastAsia"/>
          <w:color w:val="BF1A21"/>
          <w:sz w:val="18"/>
          <w:szCs w:val="18"/>
          <w:bdr w:val="none" w:sz="0" w:space="0" w:color="auto" w:frame="1"/>
        </w:rPr>
        <w:t>免费观看</w:t>
      </w: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]</w:t>
      </w:r>
      <w:hyperlink r:id="rId12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40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pStyle w:val="clitemintroclitemintrom"/>
        <w:shd w:val="clear" w:color="auto" w:fill="FFFFFF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本课程继续讲解了在</w:t>
      </w:r>
      <w:r>
        <w:rPr>
          <w:rFonts w:ascii="微软雅黑" w:eastAsia="微软雅黑" w:hAnsi="微软雅黑"/>
          <w:color w:val="666666"/>
          <w:sz w:val="18"/>
          <w:szCs w:val="18"/>
        </w:rPr>
        <w:t>RHEL6.3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上</w:t>
      </w:r>
      <w:r>
        <w:rPr>
          <w:rFonts w:ascii="微软雅黑" w:eastAsia="微软雅黑" w:hAnsi="微软雅黑"/>
          <w:color w:val="666666"/>
          <w:sz w:val="18"/>
          <w:szCs w:val="18"/>
        </w:rPr>
        <w:t>oracle11g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的安装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1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ocp-2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（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3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）安装和创建数据库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[</w:t>
      </w:r>
      <w:r>
        <w:rPr>
          <w:rStyle w:val="red"/>
          <w:rFonts w:ascii="微软雅黑" w:eastAsia="微软雅黑" w:hAnsi="微软雅黑" w:hint="eastAsia"/>
          <w:color w:val="BF1A21"/>
          <w:sz w:val="18"/>
          <w:szCs w:val="18"/>
          <w:bdr w:val="none" w:sz="0" w:space="0" w:color="auto" w:frame="1"/>
        </w:rPr>
        <w:t>免费观看</w:t>
      </w: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]</w:t>
      </w:r>
      <w:hyperlink r:id="rId14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小时</w:t>
      </w:r>
      <w:r>
        <w:rPr>
          <w:rFonts w:ascii="微软雅黑" w:eastAsia="微软雅黑" w:hAnsi="微软雅黑"/>
          <w:color w:val="999999"/>
          <w:sz w:val="18"/>
          <w:szCs w:val="18"/>
        </w:rPr>
        <w:t>9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pStyle w:val="clitemintroclitemintrom"/>
        <w:shd w:val="clear" w:color="auto" w:fill="FFFFFF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本视频是老段工作室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OCP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随堂视频，主要讲解的是常见工具的使用，包括</w:t>
      </w:r>
      <w:r>
        <w:rPr>
          <w:rFonts w:ascii="微软雅黑" w:eastAsia="微软雅黑" w:hAnsi="微软雅黑"/>
          <w:color w:val="666666"/>
          <w:sz w:val="18"/>
          <w:szCs w:val="18"/>
        </w:rPr>
        <w:t>SQLPLUS,SQLDEVELPOR,OEM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的使用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1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ocp-2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（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4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）安装和创建数据库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[</w:t>
      </w:r>
      <w:r>
        <w:rPr>
          <w:rStyle w:val="red"/>
          <w:rFonts w:ascii="微软雅黑" w:eastAsia="微软雅黑" w:hAnsi="微软雅黑" w:hint="eastAsia"/>
          <w:color w:val="BF1A21"/>
          <w:sz w:val="18"/>
          <w:szCs w:val="18"/>
          <w:bdr w:val="none" w:sz="0" w:space="0" w:color="auto" w:frame="1"/>
        </w:rPr>
        <w:t>免费观看</w:t>
      </w: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]</w:t>
      </w:r>
      <w:hyperlink r:id="rId16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22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6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1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ocp-3(1)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实例管理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[</w:t>
      </w:r>
      <w:r>
        <w:rPr>
          <w:rStyle w:val="red"/>
          <w:rFonts w:ascii="微软雅黑" w:eastAsia="微软雅黑" w:hAnsi="微软雅黑" w:hint="eastAsia"/>
          <w:color w:val="BF1A21"/>
          <w:sz w:val="18"/>
          <w:szCs w:val="18"/>
          <w:bdr w:val="none" w:sz="0" w:space="0" w:color="auto" w:frame="1"/>
        </w:rPr>
        <w:t>免费观看</w:t>
      </w: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]</w:t>
      </w:r>
      <w:hyperlink r:id="rId18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45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pStyle w:val="clitemintroclitemintrom"/>
        <w:shd w:val="clear" w:color="auto" w:fill="FFFFFF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本视频为老段工作室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OCP11g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视频，主要讲解的</w:t>
      </w:r>
      <w:r>
        <w:rPr>
          <w:rFonts w:ascii="微软雅黑" w:eastAsia="微软雅黑" w:hAnsi="微软雅黑"/>
          <w:color w:val="666666"/>
          <w:sz w:val="18"/>
          <w:szCs w:val="18"/>
        </w:rPr>
        <w:t>SQLPLUS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的语法及使用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7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1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ocp-3(2)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实例管理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[</w:t>
      </w:r>
      <w:r>
        <w:rPr>
          <w:rStyle w:val="red"/>
          <w:rFonts w:ascii="微软雅黑" w:eastAsia="微软雅黑" w:hAnsi="微软雅黑" w:hint="eastAsia"/>
          <w:color w:val="BF1A21"/>
          <w:sz w:val="18"/>
          <w:szCs w:val="18"/>
          <w:bdr w:val="none" w:sz="0" w:space="0" w:color="auto" w:frame="1"/>
        </w:rPr>
        <w:t>免费观看</w:t>
      </w: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]</w:t>
      </w:r>
      <w:hyperlink r:id="rId20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小时</w:t>
      </w:r>
    </w:p>
    <w:p w:rsidR="008F5725" w:rsidRDefault="008F5725" w:rsidP="00621034">
      <w:pPr>
        <w:pStyle w:val="clitemintroclitemintrom"/>
        <w:shd w:val="clear" w:color="auto" w:fill="FFFFFF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本视频为老段工作室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OCP11g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视频，主要讲解的是实例的配置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8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2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ocp-4(1)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网络的配置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[</w:t>
      </w:r>
      <w:r>
        <w:rPr>
          <w:rStyle w:val="red"/>
          <w:rFonts w:ascii="微软雅黑" w:eastAsia="微软雅黑" w:hAnsi="微软雅黑" w:hint="eastAsia"/>
          <w:color w:val="BF1A21"/>
          <w:sz w:val="18"/>
          <w:szCs w:val="18"/>
          <w:bdr w:val="none" w:sz="0" w:space="0" w:color="auto" w:frame="1"/>
        </w:rPr>
        <w:t>免费观看</w:t>
      </w: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]</w:t>
      </w:r>
      <w:hyperlink r:id="rId22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38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pStyle w:val="clitemintroclitemintrom"/>
        <w:shd w:val="clear" w:color="auto" w:fill="FFFFFF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本视频为老段工作室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OCP11g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视频，主要讲的也是实例的管理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9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2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ocp-4(2)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网络的配置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[</w:t>
      </w:r>
      <w:r>
        <w:rPr>
          <w:rStyle w:val="red"/>
          <w:rFonts w:ascii="微软雅黑" w:eastAsia="微软雅黑" w:hAnsi="微软雅黑" w:hint="eastAsia"/>
          <w:color w:val="BF1A21"/>
          <w:sz w:val="18"/>
          <w:szCs w:val="18"/>
          <w:bdr w:val="none" w:sz="0" w:space="0" w:color="auto" w:frame="1"/>
        </w:rPr>
        <w:t>免费观看</w:t>
      </w:r>
      <w:r>
        <w:rPr>
          <w:rStyle w:val="red"/>
          <w:rFonts w:ascii="微软雅黑" w:eastAsia="微软雅黑" w:hAnsi="微软雅黑"/>
          <w:color w:val="BF1A21"/>
          <w:sz w:val="18"/>
          <w:szCs w:val="18"/>
          <w:bdr w:val="none" w:sz="0" w:space="0" w:color="auto" w:frame="1"/>
        </w:rPr>
        <w:t>]</w:t>
      </w:r>
      <w:hyperlink r:id="rId24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小时</w:t>
      </w:r>
      <w:r>
        <w:rPr>
          <w:rFonts w:ascii="微软雅黑" w:eastAsia="微软雅黑" w:hAnsi="微软雅黑"/>
          <w:color w:val="999999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pStyle w:val="clitemintroclitemintrom"/>
        <w:shd w:val="clear" w:color="auto" w:fill="FFFFFF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本视频为老段工作室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OCP11g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视频，主要讲解的是</w:t>
      </w:r>
      <w:r>
        <w:rPr>
          <w:rFonts w:ascii="微软雅黑" w:eastAsia="微软雅黑" w:hAnsi="微软雅黑"/>
          <w:color w:val="666666"/>
          <w:sz w:val="18"/>
          <w:szCs w:val="18"/>
        </w:rPr>
        <w:t>oracle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网络的配置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10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2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ocp-5(1)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存储设置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hyperlink r:id="rId26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小时</w:t>
      </w:r>
      <w:r>
        <w:rPr>
          <w:rFonts w:ascii="微软雅黑" w:eastAsia="微软雅黑" w:hAnsi="微软雅黑"/>
          <w:color w:val="999999"/>
          <w:sz w:val="18"/>
          <w:szCs w:val="18"/>
        </w:rPr>
        <w:t>6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pStyle w:val="clitemintroclitemintrom"/>
        <w:shd w:val="clear" w:color="auto" w:fill="FFFFFF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本视频为老段工作室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OCP11g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视频，主要讲解的也是</w:t>
      </w:r>
      <w:r>
        <w:rPr>
          <w:rFonts w:ascii="微软雅黑" w:eastAsia="微软雅黑" w:hAnsi="微软雅黑"/>
          <w:color w:val="666666"/>
          <w:sz w:val="18"/>
          <w:szCs w:val="18"/>
        </w:rPr>
        <w:t>oracle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网络的设置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11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2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ocp-5(2)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存储设置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28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44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pStyle w:val="clitemintroclitemintrom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本视频为老段工作室</w:t>
      </w:r>
      <w:r>
        <w:rPr>
          <w:rFonts w:ascii="微软雅黑" w:eastAsia="微软雅黑" w:hAnsi="微软雅黑"/>
        </w:rPr>
        <w:t xml:space="preserve"> OCP</w:t>
      </w:r>
      <w:r>
        <w:rPr>
          <w:rFonts w:ascii="微软雅黑" w:eastAsia="微软雅黑" w:hAnsi="微软雅黑" w:hint="eastAsia"/>
        </w:rPr>
        <w:t>视频，主要讲解了</w:t>
      </w:r>
      <w:r>
        <w:rPr>
          <w:rFonts w:ascii="微软雅黑" w:eastAsia="微软雅黑" w:hAnsi="微软雅黑"/>
        </w:rPr>
        <w:t>oracle</w:t>
      </w:r>
      <w:r>
        <w:rPr>
          <w:rFonts w:ascii="微软雅黑" w:eastAsia="微软雅黑" w:hAnsi="微软雅黑" w:hint="eastAsia"/>
        </w:rPr>
        <w:t>存储结构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12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2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ocp-6(1)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安全管理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30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44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pStyle w:val="clitemintroclitemintrom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本视频为老段工作室</w:t>
      </w:r>
      <w:r>
        <w:rPr>
          <w:rFonts w:ascii="微软雅黑" w:eastAsia="微软雅黑" w:hAnsi="微软雅黑"/>
        </w:rPr>
        <w:t xml:space="preserve"> OCP</w:t>
      </w:r>
      <w:r>
        <w:rPr>
          <w:rFonts w:ascii="微软雅黑" w:eastAsia="微软雅黑" w:hAnsi="微软雅黑" w:hint="eastAsia"/>
        </w:rPr>
        <w:t>视频，主要讲解的也是</w:t>
      </w:r>
      <w:r>
        <w:rPr>
          <w:rFonts w:ascii="微软雅黑" w:eastAsia="微软雅黑" w:hAnsi="微软雅黑"/>
        </w:rPr>
        <w:t>oracle</w:t>
      </w:r>
      <w:r>
        <w:rPr>
          <w:rFonts w:ascii="微软雅黑" w:eastAsia="微软雅黑" w:hAnsi="微软雅黑" w:hint="eastAsia"/>
        </w:rPr>
        <w:t>存储结构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13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3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ocp-6(2)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安全管理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32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30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pStyle w:val="clitemintroclitemintrom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本视频为老段工作室</w:t>
      </w:r>
      <w:r>
        <w:rPr>
          <w:rFonts w:ascii="微软雅黑" w:eastAsia="微软雅黑" w:hAnsi="微软雅黑"/>
        </w:rPr>
        <w:t xml:space="preserve"> ocp11g</w:t>
      </w:r>
      <w:r>
        <w:rPr>
          <w:rFonts w:ascii="微软雅黑" w:eastAsia="微软雅黑" w:hAnsi="微软雅黑" w:hint="eastAsia"/>
        </w:rPr>
        <w:t>视频，主要讲解的是也是</w:t>
      </w:r>
      <w:r>
        <w:rPr>
          <w:rFonts w:ascii="微软雅黑" w:eastAsia="微软雅黑" w:hAnsi="微软雅黑"/>
        </w:rPr>
        <w:t>oracle</w:t>
      </w:r>
      <w:r>
        <w:rPr>
          <w:rFonts w:ascii="微软雅黑" w:eastAsia="微软雅黑" w:hAnsi="微软雅黑" w:hint="eastAsia"/>
        </w:rPr>
        <w:t>存储结构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14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3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ocp-6(3)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安全管理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34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54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pStyle w:val="clitemintroclitemintrom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本视频为老段工作室</w:t>
      </w:r>
      <w:r>
        <w:rPr>
          <w:rFonts w:ascii="微软雅黑" w:eastAsia="微软雅黑" w:hAnsi="微软雅黑"/>
        </w:rPr>
        <w:t xml:space="preserve"> ocp</w:t>
      </w:r>
      <w:r>
        <w:rPr>
          <w:rFonts w:ascii="微软雅黑" w:eastAsia="微软雅黑" w:hAnsi="微软雅黑" w:hint="eastAsia"/>
        </w:rPr>
        <w:t>视频，主要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讲解的是用户管理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15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3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ocp-6(4)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安全管理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36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1</w:t>
      </w:r>
      <w:r>
        <w:rPr>
          <w:rFonts w:ascii="微软雅黑" w:eastAsia="微软雅黑" w:hAnsi="微软雅黑" w:hint="eastAsia"/>
          <w:color w:val="999999"/>
        </w:rPr>
        <w:t>小时</w:t>
      </w:r>
      <w:r>
        <w:rPr>
          <w:rFonts w:ascii="微软雅黑" w:eastAsia="微软雅黑" w:hAnsi="微软雅黑"/>
          <w:color w:val="999999"/>
        </w:rPr>
        <w:t>3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16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3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ocp-6(5)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安全管理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38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35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17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3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ocp-6(6) Oracle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安全管理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40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1</w:t>
      </w:r>
      <w:r>
        <w:rPr>
          <w:rFonts w:ascii="微软雅黑" w:eastAsia="微软雅黑" w:hAnsi="微软雅黑" w:hint="eastAsia"/>
          <w:color w:val="999999"/>
        </w:rPr>
        <w:t>小时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18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4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ocp-7(1) DDL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语句、约束、视图、索引、同义词、序列等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42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1</w:t>
      </w:r>
      <w:r>
        <w:rPr>
          <w:rFonts w:ascii="微软雅黑" w:eastAsia="微软雅黑" w:hAnsi="微软雅黑" w:hint="eastAsia"/>
          <w:color w:val="999999"/>
        </w:rPr>
        <w:t>小时</w:t>
      </w:r>
      <w:r>
        <w:rPr>
          <w:rFonts w:ascii="微软雅黑" w:eastAsia="微软雅黑" w:hAnsi="微软雅黑"/>
          <w:color w:val="999999"/>
        </w:rPr>
        <w:t>18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19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4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ocp-7(2) DDL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语句、约束、视图、索引、同义词、序列等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44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54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20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4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219898"/>
            <w:sz w:val="21"/>
            <w:szCs w:val="21"/>
            <w:bdr w:val="none" w:sz="0" w:space="0" w:color="auto" w:frame="1"/>
          </w:rPr>
          <w:t>ocp-7(3) DDL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219898"/>
            <w:sz w:val="21"/>
            <w:szCs w:val="21"/>
            <w:bdr w:val="none" w:sz="0" w:space="0" w:color="auto" w:frame="1"/>
          </w:rPr>
          <w:t>语句、约束、视图、索引、同义词、序列等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hyperlink r:id="rId46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58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21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4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ocp-7(4) DDL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语句、约束、视图、索引、同义词、序列等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48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15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22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4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ocp-7(5) DDL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语句、约束、视图、索引、同义词、序列等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50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54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23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5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ocp-7(6) DDL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语句、约束、视图、索引、同义词、序列等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52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1</w:t>
      </w:r>
      <w:r>
        <w:rPr>
          <w:rFonts w:ascii="微软雅黑" w:eastAsia="微软雅黑" w:hAnsi="微软雅黑" w:hint="eastAsia"/>
          <w:color w:val="999999"/>
        </w:rPr>
        <w:t>小时</w:t>
      </w:r>
      <w:r>
        <w:rPr>
          <w:rFonts w:ascii="微软雅黑" w:eastAsia="微软雅黑" w:hAnsi="微软雅黑"/>
          <w:color w:val="999999"/>
        </w:rPr>
        <w:t>19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24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5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ocp-7(7) DDL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语句、约束、视图、索引、同义词、序列等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54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20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25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5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ocp-7(8) DDL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语句、约束、视图、索引、同义词、序列等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56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7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26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5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ocp-8(1) DML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语句、事务、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PLSQL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、触发器、存储过程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58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56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27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5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ocp-8(2) DML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语句、事务、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PLSQL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、触发器、存储过程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60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52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28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6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ocp-8(3) DML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语句、事务、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PLSQL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、触发器、存储过程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62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20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29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6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ocp-8(4) DML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语句、事务、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PLSQL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、触发器、存储过程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64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56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30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6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219898"/>
            <w:sz w:val="21"/>
            <w:szCs w:val="21"/>
            <w:bdr w:val="none" w:sz="0" w:space="0" w:color="auto" w:frame="1"/>
          </w:rPr>
          <w:t>ocp-8(5) DML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219898"/>
            <w:sz w:val="21"/>
            <w:szCs w:val="21"/>
            <w:bdr w:val="none" w:sz="0" w:space="0" w:color="auto" w:frame="1"/>
          </w:rPr>
          <w:t>语句、事务、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219898"/>
            <w:sz w:val="21"/>
            <w:szCs w:val="21"/>
            <w:bdr w:val="none" w:sz="0" w:space="0" w:color="auto" w:frame="1"/>
          </w:rPr>
          <w:t>PLSQL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219898"/>
            <w:sz w:val="21"/>
            <w:szCs w:val="21"/>
            <w:bdr w:val="none" w:sz="0" w:space="0" w:color="auto" w:frame="1"/>
          </w:rPr>
          <w:t>、触发器、存储过程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hyperlink r:id="rId66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46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31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6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ocp-8(6) DML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语句、事务、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PLSQL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、触发器、存储过程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68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20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32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6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ocp-9 select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详解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70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1</w:t>
      </w:r>
      <w:r>
        <w:rPr>
          <w:rFonts w:ascii="微软雅黑" w:eastAsia="微软雅黑" w:hAnsi="微软雅黑" w:hint="eastAsia"/>
          <w:color w:val="999999"/>
        </w:rPr>
        <w:t>小时</w:t>
      </w:r>
      <w:r>
        <w:rPr>
          <w:rFonts w:ascii="微软雅黑" w:eastAsia="微软雅黑" w:hAnsi="微软雅黑"/>
          <w:color w:val="999999"/>
        </w:rPr>
        <w:t>15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33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7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ocp-10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单行函数和转换函数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72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1</w:t>
      </w:r>
      <w:r>
        <w:rPr>
          <w:rFonts w:ascii="微软雅黑" w:eastAsia="微软雅黑" w:hAnsi="微软雅黑" w:hint="eastAsia"/>
          <w:color w:val="999999"/>
        </w:rPr>
        <w:t>小时</w:t>
      </w:r>
      <w:r>
        <w:rPr>
          <w:rFonts w:ascii="微软雅黑" w:eastAsia="微软雅黑" w:hAnsi="微软雅黑"/>
          <w:color w:val="999999"/>
        </w:rPr>
        <w:t>14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34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7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ocp-11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分组函数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74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34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35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7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ocp-12 sql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连接、多表查询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76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55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36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7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ocp-13(1)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子查询和集合运算符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78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49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37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7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ocp-13(2)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子查询和集合运算符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80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28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38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8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ocp-14(1)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数据库备份和恢复配置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82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58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pStyle w:val="clitemintroclitemintrom"/>
        <w:wordWrap w:val="0"/>
        <w:spacing w:before="75" w:beforeAutospacing="0" w:after="0" w:afterAutospacing="0" w:line="360" w:lineRule="atLeast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为了方便学员很快速的了解本节要点，建议增加课时介绍，内容为本节要点，不得含有机构名称、招生信息、网站链接、</w:t>
      </w:r>
      <w:r>
        <w:rPr>
          <w:rFonts w:ascii="微软雅黑" w:eastAsia="微软雅黑" w:hAnsi="微软雅黑"/>
        </w:rPr>
        <w:t>QQ</w:t>
      </w:r>
      <w:r>
        <w:rPr>
          <w:rFonts w:ascii="微软雅黑" w:eastAsia="微软雅黑" w:hAnsi="微软雅黑" w:hint="eastAsia"/>
        </w:rPr>
        <w:t>群等宣传推广性质的东西。如简介含有宣传推广类信息，管理员在课程审核时会予以修改，情节严重的将会审核不通过。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39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8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ocp-14(2)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数据库备份和恢复配置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84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35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40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8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219898"/>
            <w:sz w:val="21"/>
            <w:szCs w:val="21"/>
            <w:bdr w:val="none" w:sz="0" w:space="0" w:color="auto" w:frame="1"/>
          </w:rPr>
          <w:t xml:space="preserve">ocp-15(1)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219898"/>
            <w:sz w:val="21"/>
            <w:szCs w:val="21"/>
            <w:bdr w:val="none" w:sz="0" w:space="0" w:color="auto" w:frame="1"/>
          </w:rPr>
          <w:t>用户管理的备份恢复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hyperlink r:id="rId86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39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41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8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ocp-15(2)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用户管理的备份恢复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88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42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42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8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ocp-15(3)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用户管理的备份恢复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90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31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43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9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ocp-16(1)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使用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RMAN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进行备份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92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54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44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9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ocp-16(2)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使用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RMAN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进行备份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94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50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45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9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ocp-16(3)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使用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RMAN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进行备份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96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43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46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9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ocp-17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使用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rman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进行数据的恢复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98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57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47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9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ocp-18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闪回技术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00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48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48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0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ocp-19(1) ASM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02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35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49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0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ocp-19(2) ASM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04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1</w:t>
      </w:r>
      <w:r>
        <w:rPr>
          <w:rFonts w:ascii="微软雅黑" w:eastAsia="微软雅黑" w:hAnsi="微软雅黑" w:hint="eastAsia"/>
          <w:color w:val="999999"/>
        </w:rPr>
        <w:t>小时</w:t>
      </w:r>
      <w:r>
        <w:rPr>
          <w:rFonts w:ascii="微软雅黑" w:eastAsia="微软雅黑" w:hAnsi="微软雅黑"/>
          <w:color w:val="999999"/>
        </w:rPr>
        <w:t>10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50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10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ocp-19(3)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在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11gR2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上配置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ASM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hyperlink r:id="rId106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47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51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0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ocp-19(4)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在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11gR2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上配置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ASM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08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25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52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0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ocp-20(1)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资源管理器、调度程序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10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24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53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1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ocp-20(2)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资源管理器、调度程序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12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22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54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1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ocp-21(1)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移动和重组数据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 exp,imp,expdp,impdp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14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45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55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1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ocp-21(2)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移动和重组数据</w:t>
        </w:r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 exp,imp,expdp,impdp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16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53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56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1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ocp-22 AWR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18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45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57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19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 xml:space="preserve">ocp-23 </w:t>
        </w:r>
        <w:r>
          <w:rPr>
            <w:rStyle w:val="Hyperlink"/>
            <w:rFonts w:ascii="微软雅黑" w:eastAsia="微软雅黑" w:hAnsi="微软雅黑" w:hint="eastAsia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全球化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20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17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58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21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ocp-24(1) RAC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22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7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59</w:t>
      </w:r>
    </w:p>
    <w:p w:rsidR="008F5725" w:rsidRDefault="008F5725" w:rsidP="00621034">
      <w:pPr>
        <w:pStyle w:val="Heading4"/>
        <w:wordWrap w:val="0"/>
        <w:spacing w:before="0" w:after="0"/>
        <w:ind w:left="720" w:right="75"/>
        <w:rPr>
          <w:rFonts w:ascii="微软雅黑" w:eastAsia="微软雅黑" w:hAnsi="微软雅黑" w:cs="宋体"/>
          <w:b w:val="0"/>
          <w:bCs w:val="0"/>
          <w:sz w:val="21"/>
          <w:szCs w:val="21"/>
        </w:rPr>
      </w:pPr>
      <w:hyperlink r:id="rId123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ocp-24(2) RAC</w:t>
        </w:r>
      </w:hyperlink>
    </w:p>
    <w:p w:rsidR="008F5725" w:rsidRDefault="008F5725" w:rsidP="00621034">
      <w:pPr>
        <w:wordWrap w:val="0"/>
        <w:ind w:left="720"/>
        <w:rPr>
          <w:rFonts w:ascii="微软雅黑" w:eastAsia="微软雅黑" w:hAnsi="微软雅黑"/>
          <w:sz w:val="24"/>
          <w:szCs w:val="24"/>
        </w:rPr>
      </w:pPr>
      <w:hyperlink r:id="rId124" w:tgtFrame="_blank" w:history="1"/>
    </w:p>
    <w:p w:rsidR="008F5725" w:rsidRDefault="008F5725" w:rsidP="00621034">
      <w:pPr>
        <w:pStyle w:val="clitemtime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/>
          <w:color w:val="999999"/>
        </w:rPr>
        <w:t>52</w:t>
      </w:r>
      <w:r>
        <w:rPr>
          <w:rFonts w:ascii="微软雅黑" w:eastAsia="微软雅黑" w:hAnsi="微软雅黑" w:hint="eastAsia"/>
          <w:color w:val="999999"/>
        </w:rPr>
        <w:t>分钟</w:t>
      </w:r>
    </w:p>
    <w:p w:rsidR="008F5725" w:rsidRDefault="008F5725" w:rsidP="00621034">
      <w:pPr>
        <w:shd w:val="clear" w:color="auto" w:fill="FFFFFF"/>
        <w:wordWrap w:val="0"/>
        <w:ind w:left="72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60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left="720" w:right="75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125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ocp-24(3) RAC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ind w:left="720"/>
        <w:rPr>
          <w:rFonts w:ascii="微软雅黑" w:eastAsia="微软雅黑" w:hAnsi="微软雅黑"/>
          <w:color w:val="666666"/>
          <w:sz w:val="18"/>
          <w:szCs w:val="18"/>
        </w:rPr>
      </w:pPr>
      <w:hyperlink r:id="rId126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left="72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32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621034">
      <w:pPr>
        <w:shd w:val="clear" w:color="auto" w:fill="FFFFFF"/>
        <w:wordWrap w:val="0"/>
        <w:ind w:firstLineChars="254" w:firstLine="31680"/>
        <w:rPr>
          <w:rFonts w:ascii="Arial" w:eastAsia="微软雅黑" w:hAnsi="Arial" w:cs="Arial"/>
          <w:color w:val="999999"/>
          <w:sz w:val="27"/>
          <w:szCs w:val="27"/>
        </w:rPr>
      </w:pPr>
      <w:r>
        <w:rPr>
          <w:rFonts w:ascii="Arial" w:eastAsia="微软雅黑" w:hAnsi="Arial" w:cs="Arial"/>
          <w:color w:val="999999"/>
          <w:sz w:val="27"/>
          <w:szCs w:val="27"/>
        </w:rPr>
        <w:t>61</w:t>
      </w:r>
    </w:p>
    <w:p w:rsidR="008F5725" w:rsidRDefault="008F5725" w:rsidP="00621034">
      <w:pPr>
        <w:pStyle w:val="Heading4"/>
        <w:shd w:val="clear" w:color="auto" w:fill="FFFFFF"/>
        <w:wordWrap w:val="0"/>
        <w:spacing w:before="0" w:after="0" w:line="315" w:lineRule="atLeast"/>
        <w:ind w:right="75" w:firstLineChars="300" w:firstLine="31680"/>
        <w:rPr>
          <w:rFonts w:ascii="微软雅黑" w:eastAsia="微软雅黑" w:hAnsi="微软雅黑" w:cs="宋体"/>
          <w:b w:val="0"/>
          <w:bCs w:val="0"/>
          <w:color w:val="666666"/>
          <w:sz w:val="21"/>
          <w:szCs w:val="21"/>
        </w:rPr>
      </w:pPr>
      <w:hyperlink r:id="rId127" w:tgtFrame="_blank" w:history="1">
        <w:r>
          <w:rPr>
            <w:rStyle w:val="Hyperlink"/>
            <w:rFonts w:ascii="微软雅黑" w:eastAsia="微软雅黑" w:hAnsi="微软雅黑"/>
            <w:b w:val="0"/>
            <w:bCs w:val="0"/>
            <w:color w:val="666666"/>
            <w:sz w:val="21"/>
            <w:szCs w:val="21"/>
            <w:bdr w:val="none" w:sz="0" w:space="0" w:color="auto" w:frame="1"/>
          </w:rPr>
          <w:t>ocp-24(4) RAC</w:t>
        </w:r>
      </w:hyperlink>
    </w:p>
    <w:p w:rsidR="008F5725" w:rsidRDefault="008F5725" w:rsidP="00621034">
      <w:pPr>
        <w:shd w:val="clear" w:color="auto" w:fill="FFFFFF"/>
        <w:wordWrap w:val="0"/>
        <w:spacing w:line="315" w:lineRule="atLeast"/>
        <w:rPr>
          <w:rFonts w:ascii="微软雅黑" w:eastAsia="微软雅黑" w:hAnsi="微软雅黑"/>
          <w:color w:val="666666"/>
          <w:sz w:val="18"/>
          <w:szCs w:val="18"/>
        </w:rPr>
      </w:pPr>
      <w:hyperlink r:id="rId128" w:tgtFrame="_blank" w:history="1"/>
    </w:p>
    <w:p w:rsidR="008F5725" w:rsidRDefault="008F5725" w:rsidP="00621034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ind w:firstLineChars="332" w:firstLine="31680"/>
        <w:rPr>
          <w:rFonts w:ascii="微软雅黑" w:eastAsia="微软雅黑" w:hAnsi="微软雅黑"/>
          <w:color w:val="999999"/>
          <w:sz w:val="18"/>
          <w:szCs w:val="18"/>
        </w:rPr>
      </w:pPr>
      <w:r>
        <w:rPr>
          <w:rFonts w:ascii="微软雅黑" w:eastAsia="微软雅黑" w:hAnsi="微软雅黑"/>
          <w:color w:val="999999"/>
          <w:sz w:val="18"/>
          <w:szCs w:val="18"/>
        </w:rPr>
        <w:t>9</w:t>
      </w:r>
      <w:r>
        <w:rPr>
          <w:rFonts w:ascii="微软雅黑" w:eastAsia="微软雅黑" w:hAnsi="微软雅黑" w:hint="eastAsia"/>
          <w:color w:val="999999"/>
          <w:sz w:val="18"/>
          <w:szCs w:val="18"/>
        </w:rPr>
        <w:t>分钟</w:t>
      </w:r>
    </w:p>
    <w:p w:rsidR="008F5725" w:rsidRDefault="008F5725" w:rsidP="00866302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rPr>
          <w:color w:val="000000"/>
          <w:sz w:val="21"/>
          <w:szCs w:val="21"/>
        </w:rPr>
      </w:pPr>
    </w:p>
    <w:p w:rsidR="008F5725" w:rsidRPr="003E4768" w:rsidRDefault="008F5725" w:rsidP="00866302">
      <w:pPr>
        <w:pStyle w:val="clitemtime"/>
        <w:shd w:val="clear" w:color="auto" w:fill="FFFFFF"/>
        <w:wordWrap w:val="0"/>
        <w:spacing w:before="0" w:beforeAutospacing="0" w:after="0" w:afterAutospacing="0" w:line="360" w:lineRule="atLeast"/>
        <w:rPr>
          <w:color w:val="000000"/>
          <w:sz w:val="21"/>
          <w:szCs w:val="21"/>
        </w:rPr>
      </w:pPr>
      <w:r w:rsidRPr="003E4768">
        <w:rPr>
          <w:rFonts w:hint="eastAsia"/>
          <w:color w:val="000000"/>
          <w:sz w:val="21"/>
          <w:szCs w:val="21"/>
        </w:rPr>
        <w:t>课程地址：</w:t>
      </w:r>
    </w:p>
    <w:p w:rsidR="008F5725" w:rsidRPr="00621034" w:rsidRDefault="008F5725">
      <w:hyperlink r:id="rId129" w:history="1">
        <w:r w:rsidRPr="00621034">
          <w:rPr>
            <w:rStyle w:val="Hyperlink"/>
          </w:rPr>
          <w:t>http://edu.51cto.com/course/course_id-555.html</w:t>
        </w:r>
      </w:hyperlink>
    </w:p>
    <w:sectPr w:rsidR="008F5725" w:rsidRPr="00621034" w:rsidSect="00064932">
      <w:headerReference w:type="default" r:id="rId1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25" w:rsidRDefault="008F5725" w:rsidP="002725D2">
      <w:r>
        <w:separator/>
      </w:r>
    </w:p>
  </w:endnote>
  <w:endnote w:type="continuationSeparator" w:id="0">
    <w:p w:rsidR="008F5725" w:rsidRDefault="008F5725" w:rsidP="00272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25" w:rsidRDefault="008F5725" w:rsidP="002725D2">
      <w:r>
        <w:separator/>
      </w:r>
    </w:p>
  </w:footnote>
  <w:footnote w:type="continuationSeparator" w:id="0">
    <w:p w:rsidR="008F5725" w:rsidRDefault="008F5725" w:rsidP="002725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25" w:rsidRPr="002725D2" w:rsidRDefault="008F5725" w:rsidP="001F24D1">
    <w:pPr>
      <w:pStyle w:val="Header"/>
      <w:ind w:firstLineChars="100" w:firstLine="31680"/>
      <w:jc w:val="both"/>
      <w:rPr>
        <w:b/>
        <w:sz w:val="28"/>
        <w:szCs w:val="28"/>
      </w:rPr>
    </w:pPr>
    <w:r>
      <w:rPr>
        <w:b/>
        <w:sz w:val="21"/>
        <w:szCs w:val="21"/>
      </w:rPr>
      <w:t xml:space="preserve">  </w:t>
    </w:r>
    <w:r w:rsidRPr="00AC27EC">
      <w:rPr>
        <w:b/>
        <w:noProof/>
        <w:color w:val="FF0000"/>
        <w:sz w:val="28"/>
        <w:szCs w:val="28"/>
      </w:rPr>
      <w:t>51CTO</w:t>
    </w:r>
    <w:r w:rsidRPr="00DC5D75">
      <w:rPr>
        <w:rFonts w:hint="eastAsia"/>
        <w:b/>
        <w:noProof/>
        <w:sz w:val="28"/>
        <w:szCs w:val="28"/>
      </w:rPr>
      <w:t>学院</w:t>
    </w:r>
    <w:r w:rsidRPr="00DC5D75">
      <w:rPr>
        <w:b/>
        <w:sz w:val="21"/>
        <w:szCs w:val="21"/>
      </w:rPr>
      <w:t xml:space="preserve"> </w:t>
    </w:r>
    <w:r>
      <w:rPr>
        <w:b/>
        <w:sz w:val="21"/>
        <w:szCs w:val="21"/>
      </w:rPr>
      <w:t xml:space="preserve">                               </w:t>
    </w:r>
    <w:r w:rsidRPr="00631E09">
      <w:rPr>
        <w:b/>
        <w:sz w:val="21"/>
        <w:szCs w:val="21"/>
      </w:rPr>
      <w:t xml:space="preserve">  </w:t>
    </w:r>
    <w:r>
      <w:rPr>
        <w:b/>
        <w:sz w:val="21"/>
        <w:szCs w:val="21"/>
      </w:rPr>
      <w:t xml:space="preserve">    </w:t>
    </w:r>
    <w:r w:rsidRPr="00631E09">
      <w:rPr>
        <w:b/>
        <w:sz w:val="21"/>
        <w:szCs w:val="21"/>
      </w:rPr>
      <w:t xml:space="preserve"> </w:t>
    </w:r>
    <w:r w:rsidRPr="00631E09">
      <w:rPr>
        <w:rFonts w:hint="eastAsia"/>
        <w:b/>
        <w:sz w:val="21"/>
        <w:szCs w:val="21"/>
      </w:rPr>
      <w:t>网址：</w:t>
    </w:r>
    <w:r w:rsidRPr="00631E09">
      <w:rPr>
        <w:b/>
        <w:sz w:val="21"/>
        <w:szCs w:val="21"/>
      </w:rPr>
      <w:t>edu.51CTO.com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2034"/>
    <w:multiLevelType w:val="multilevel"/>
    <w:tmpl w:val="5A5C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C6BA7"/>
    <w:multiLevelType w:val="multilevel"/>
    <w:tmpl w:val="453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F24C9"/>
    <w:multiLevelType w:val="multilevel"/>
    <w:tmpl w:val="CEAE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5376F"/>
    <w:multiLevelType w:val="multilevel"/>
    <w:tmpl w:val="BC2A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71486E"/>
    <w:multiLevelType w:val="multilevel"/>
    <w:tmpl w:val="D20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BA5262"/>
    <w:multiLevelType w:val="multilevel"/>
    <w:tmpl w:val="95F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FC4D2F"/>
    <w:multiLevelType w:val="multilevel"/>
    <w:tmpl w:val="AE44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7322A7"/>
    <w:multiLevelType w:val="multilevel"/>
    <w:tmpl w:val="0EB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6D55AE"/>
    <w:multiLevelType w:val="multilevel"/>
    <w:tmpl w:val="8960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2018F7"/>
    <w:multiLevelType w:val="multilevel"/>
    <w:tmpl w:val="0360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600B62"/>
    <w:multiLevelType w:val="multilevel"/>
    <w:tmpl w:val="B950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6E50CE"/>
    <w:multiLevelType w:val="multilevel"/>
    <w:tmpl w:val="493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62383"/>
    <w:multiLevelType w:val="multilevel"/>
    <w:tmpl w:val="439C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193B8A"/>
    <w:multiLevelType w:val="multilevel"/>
    <w:tmpl w:val="98EA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13"/>
  </w:num>
  <w:num w:numId="10">
    <w:abstractNumId w:val="10"/>
  </w:num>
  <w:num w:numId="11">
    <w:abstractNumId w:val="12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5CB1"/>
    <w:rsid w:val="00014AB9"/>
    <w:rsid w:val="00042583"/>
    <w:rsid w:val="00044FB5"/>
    <w:rsid w:val="0005388E"/>
    <w:rsid w:val="00064932"/>
    <w:rsid w:val="000A0311"/>
    <w:rsid w:val="000C1957"/>
    <w:rsid w:val="000F7D42"/>
    <w:rsid w:val="00104A92"/>
    <w:rsid w:val="00175CB8"/>
    <w:rsid w:val="001D3C62"/>
    <w:rsid w:val="001F24D1"/>
    <w:rsid w:val="00221E0B"/>
    <w:rsid w:val="002241F3"/>
    <w:rsid w:val="00242212"/>
    <w:rsid w:val="002725D2"/>
    <w:rsid w:val="002C4DF3"/>
    <w:rsid w:val="002C7686"/>
    <w:rsid w:val="00332D31"/>
    <w:rsid w:val="0039189B"/>
    <w:rsid w:val="003D42AA"/>
    <w:rsid w:val="003E06B4"/>
    <w:rsid w:val="003E4768"/>
    <w:rsid w:val="00401055"/>
    <w:rsid w:val="00514B21"/>
    <w:rsid w:val="005955C9"/>
    <w:rsid w:val="005C14E1"/>
    <w:rsid w:val="00621034"/>
    <w:rsid w:val="00631E09"/>
    <w:rsid w:val="0068623B"/>
    <w:rsid w:val="00692062"/>
    <w:rsid w:val="006A02CB"/>
    <w:rsid w:val="006F7C01"/>
    <w:rsid w:val="00752FEB"/>
    <w:rsid w:val="0076390D"/>
    <w:rsid w:val="0077169F"/>
    <w:rsid w:val="00775351"/>
    <w:rsid w:val="007C47F0"/>
    <w:rsid w:val="007C4ED3"/>
    <w:rsid w:val="007F2309"/>
    <w:rsid w:val="00807924"/>
    <w:rsid w:val="008331D1"/>
    <w:rsid w:val="00866302"/>
    <w:rsid w:val="00886217"/>
    <w:rsid w:val="008F2ECA"/>
    <w:rsid w:val="008F5725"/>
    <w:rsid w:val="00955E58"/>
    <w:rsid w:val="00964B1E"/>
    <w:rsid w:val="00970D0A"/>
    <w:rsid w:val="00987C36"/>
    <w:rsid w:val="009D262B"/>
    <w:rsid w:val="00A2765B"/>
    <w:rsid w:val="00A344BD"/>
    <w:rsid w:val="00A56156"/>
    <w:rsid w:val="00A66F42"/>
    <w:rsid w:val="00A74CBA"/>
    <w:rsid w:val="00A81F67"/>
    <w:rsid w:val="00A91C5E"/>
    <w:rsid w:val="00AA25EF"/>
    <w:rsid w:val="00AB5C9A"/>
    <w:rsid w:val="00AC27EC"/>
    <w:rsid w:val="00B9348F"/>
    <w:rsid w:val="00BA7C34"/>
    <w:rsid w:val="00BF32B5"/>
    <w:rsid w:val="00C94C76"/>
    <w:rsid w:val="00CA4897"/>
    <w:rsid w:val="00CC1B9E"/>
    <w:rsid w:val="00D74BEC"/>
    <w:rsid w:val="00DC5D75"/>
    <w:rsid w:val="00E15CB1"/>
    <w:rsid w:val="00E22032"/>
    <w:rsid w:val="00E92F9A"/>
    <w:rsid w:val="00ED2249"/>
    <w:rsid w:val="00F0105E"/>
    <w:rsid w:val="00F75A24"/>
    <w:rsid w:val="00FA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93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A27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9"/>
    <w:qFormat/>
    <w:locked/>
    <w:rsid w:val="00C94C7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7C47F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75351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64B1E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42583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272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725D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72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25D2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C94C7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94C76"/>
    <w:rPr>
      <w:rFonts w:cs="Times New Roman"/>
      <w:color w:val="0000FF"/>
      <w:u w:val="single"/>
    </w:rPr>
  </w:style>
  <w:style w:type="paragraph" w:customStyle="1" w:styleId="clitemtime">
    <w:name w:val="clitemtime"/>
    <w:basedOn w:val="Normal"/>
    <w:uiPriority w:val="99"/>
    <w:rsid w:val="008663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rsid w:val="007C47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d">
    <w:name w:val="red"/>
    <w:basedOn w:val="DefaultParagraphFont"/>
    <w:uiPriority w:val="99"/>
    <w:rsid w:val="007C47F0"/>
    <w:rPr>
      <w:rFonts w:cs="Times New Roman"/>
    </w:rPr>
  </w:style>
  <w:style w:type="paragraph" w:customStyle="1" w:styleId="clitemintroclitemintrom">
    <w:name w:val="clitemintro clitemintro_m"/>
    <w:basedOn w:val="Normal"/>
    <w:uiPriority w:val="99"/>
    <w:rsid w:val="007C47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litemintro">
    <w:name w:val="clitemintro"/>
    <w:basedOn w:val="Normal"/>
    <w:uiPriority w:val="99"/>
    <w:rsid w:val="007C47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09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30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3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560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9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0964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4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0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09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0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0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0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096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2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0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0964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0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4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0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0964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0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0963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0963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0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2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0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5609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0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9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3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5609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964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560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3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560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0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964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560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9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51cto.com/index.php?do=lesson&amp;id=18007" TargetMode="External"/><Relationship Id="rId117" Type="http://schemas.openxmlformats.org/officeDocument/2006/relationships/hyperlink" Target="http://edu.51cto.com/index.php?do=lesson&amp;id=32920" TargetMode="External"/><Relationship Id="rId21" Type="http://schemas.openxmlformats.org/officeDocument/2006/relationships/hyperlink" Target="http://edu.51cto.com/lesson/id-17989.html" TargetMode="External"/><Relationship Id="rId42" Type="http://schemas.openxmlformats.org/officeDocument/2006/relationships/hyperlink" Target="http://edu.51cto.com/index.php?do=lesson&amp;id=32884" TargetMode="External"/><Relationship Id="rId47" Type="http://schemas.openxmlformats.org/officeDocument/2006/relationships/hyperlink" Target="http://edu.51cto.com/index.php?do=lesson&amp;id=32887" TargetMode="External"/><Relationship Id="rId63" Type="http://schemas.openxmlformats.org/officeDocument/2006/relationships/hyperlink" Target="http://edu.51cto.com/index.php?do=lesson&amp;id=32895" TargetMode="External"/><Relationship Id="rId68" Type="http://schemas.openxmlformats.org/officeDocument/2006/relationships/hyperlink" Target="http://edu.51cto.com/index.php?do=lesson&amp;id=32897" TargetMode="External"/><Relationship Id="rId84" Type="http://schemas.openxmlformats.org/officeDocument/2006/relationships/hyperlink" Target="http://edu.51cto.com/index.php?do=lesson&amp;id=32905" TargetMode="External"/><Relationship Id="rId89" Type="http://schemas.openxmlformats.org/officeDocument/2006/relationships/hyperlink" Target="http://edu.51cto.com/index.php?do=lesson&amp;id=32909" TargetMode="External"/><Relationship Id="rId112" Type="http://schemas.openxmlformats.org/officeDocument/2006/relationships/hyperlink" Target="http://edu.51cto.com/index.php?do=lesson&amp;id=34930" TargetMode="External"/><Relationship Id="rId16" Type="http://schemas.openxmlformats.org/officeDocument/2006/relationships/hyperlink" Target="http://edu.51cto.com/index.php?do=lesson&amp;id=34925" TargetMode="External"/><Relationship Id="rId107" Type="http://schemas.openxmlformats.org/officeDocument/2006/relationships/hyperlink" Target="http://edu.51cto.com/index.php?do=lesson&amp;id=34929" TargetMode="External"/><Relationship Id="rId11" Type="http://schemas.openxmlformats.org/officeDocument/2006/relationships/hyperlink" Target="http://edu.51cto.com/lesson/id-15744.html" TargetMode="External"/><Relationship Id="rId32" Type="http://schemas.openxmlformats.org/officeDocument/2006/relationships/hyperlink" Target="http://edu.51cto.com/index.php?do=lesson&amp;id=18011" TargetMode="External"/><Relationship Id="rId37" Type="http://schemas.openxmlformats.org/officeDocument/2006/relationships/hyperlink" Target="http://edu.51cto.com/index.php?do=lesson&amp;id=32883" TargetMode="External"/><Relationship Id="rId53" Type="http://schemas.openxmlformats.org/officeDocument/2006/relationships/hyperlink" Target="http://edu.51cto.com/index.php?do=lesson&amp;id=32890" TargetMode="External"/><Relationship Id="rId58" Type="http://schemas.openxmlformats.org/officeDocument/2006/relationships/hyperlink" Target="http://edu.51cto.com/index.php?do=lesson&amp;id=32892" TargetMode="External"/><Relationship Id="rId74" Type="http://schemas.openxmlformats.org/officeDocument/2006/relationships/hyperlink" Target="http://edu.51cto.com/index.php?do=lesson&amp;id=32900" TargetMode="External"/><Relationship Id="rId79" Type="http://schemas.openxmlformats.org/officeDocument/2006/relationships/hyperlink" Target="http://edu.51cto.com/index.php?do=lesson&amp;id=32903" TargetMode="External"/><Relationship Id="rId102" Type="http://schemas.openxmlformats.org/officeDocument/2006/relationships/hyperlink" Target="http://edu.51cto.com/index.php?do=lesson&amp;id=32915" TargetMode="External"/><Relationship Id="rId123" Type="http://schemas.openxmlformats.org/officeDocument/2006/relationships/hyperlink" Target="http://edu.51cto.com/index.php?do=lesson&amp;id=32923" TargetMode="External"/><Relationship Id="rId128" Type="http://schemas.openxmlformats.org/officeDocument/2006/relationships/hyperlink" Target="http://edu.51cto.com/index.php?do=lesson&amp;id=41789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edu.51cto.com/index.php?do=lesson&amp;id=32909" TargetMode="External"/><Relationship Id="rId95" Type="http://schemas.openxmlformats.org/officeDocument/2006/relationships/hyperlink" Target="http://edu.51cto.com/index.php?do=lesson&amp;id=32912" TargetMode="External"/><Relationship Id="rId19" Type="http://schemas.openxmlformats.org/officeDocument/2006/relationships/hyperlink" Target="http://edu.51cto.com/lesson/id-17982.html" TargetMode="External"/><Relationship Id="rId14" Type="http://schemas.openxmlformats.org/officeDocument/2006/relationships/hyperlink" Target="http://edu.51cto.com/index.php?do=lesson&amp;id=17976" TargetMode="External"/><Relationship Id="rId22" Type="http://schemas.openxmlformats.org/officeDocument/2006/relationships/hyperlink" Target="http://edu.51cto.com/index.php?do=lesson&amp;id=17989" TargetMode="External"/><Relationship Id="rId27" Type="http://schemas.openxmlformats.org/officeDocument/2006/relationships/hyperlink" Target="http://edu.51cto.com/index.php?do=lesson&amp;id=18009" TargetMode="External"/><Relationship Id="rId30" Type="http://schemas.openxmlformats.org/officeDocument/2006/relationships/hyperlink" Target="http://edu.51cto.com/index.php?do=lesson&amp;id=18010" TargetMode="External"/><Relationship Id="rId35" Type="http://schemas.openxmlformats.org/officeDocument/2006/relationships/hyperlink" Target="http://edu.51cto.com/index.php?do=lesson&amp;id=32882" TargetMode="External"/><Relationship Id="rId43" Type="http://schemas.openxmlformats.org/officeDocument/2006/relationships/hyperlink" Target="http://edu.51cto.com/index.php?do=lesson&amp;id=32885" TargetMode="External"/><Relationship Id="rId48" Type="http://schemas.openxmlformats.org/officeDocument/2006/relationships/hyperlink" Target="http://edu.51cto.com/index.php?do=lesson&amp;id=32887" TargetMode="External"/><Relationship Id="rId56" Type="http://schemas.openxmlformats.org/officeDocument/2006/relationships/hyperlink" Target="http://edu.51cto.com/index.php?do=lesson&amp;id=32891" TargetMode="External"/><Relationship Id="rId64" Type="http://schemas.openxmlformats.org/officeDocument/2006/relationships/hyperlink" Target="http://edu.51cto.com/index.php?do=lesson&amp;id=32895" TargetMode="External"/><Relationship Id="rId69" Type="http://schemas.openxmlformats.org/officeDocument/2006/relationships/hyperlink" Target="http://edu.51cto.com/index.php?do=lesson&amp;id=32898" TargetMode="External"/><Relationship Id="rId77" Type="http://schemas.openxmlformats.org/officeDocument/2006/relationships/hyperlink" Target="http://edu.51cto.com/index.php?do=lesson&amp;id=32902" TargetMode="External"/><Relationship Id="rId100" Type="http://schemas.openxmlformats.org/officeDocument/2006/relationships/hyperlink" Target="http://edu.51cto.com/index.php?do=lesson&amp;id=32914" TargetMode="External"/><Relationship Id="rId105" Type="http://schemas.openxmlformats.org/officeDocument/2006/relationships/hyperlink" Target="http://edu.51cto.com/index.php?do=lesson&amp;id=34927" TargetMode="External"/><Relationship Id="rId113" Type="http://schemas.openxmlformats.org/officeDocument/2006/relationships/hyperlink" Target="http://edu.51cto.com/index.php?do=lesson&amp;id=32918" TargetMode="External"/><Relationship Id="rId118" Type="http://schemas.openxmlformats.org/officeDocument/2006/relationships/hyperlink" Target="http://edu.51cto.com/index.php?do=lesson&amp;id=32920" TargetMode="External"/><Relationship Id="rId126" Type="http://schemas.openxmlformats.org/officeDocument/2006/relationships/hyperlink" Target="http://edu.51cto.com/index.php?do=lesson&amp;id=41788" TargetMode="External"/><Relationship Id="rId8" Type="http://schemas.openxmlformats.org/officeDocument/2006/relationships/hyperlink" Target="http://edu.51cto.com/index.php?do=lesson&amp;id=11952" TargetMode="External"/><Relationship Id="rId51" Type="http://schemas.openxmlformats.org/officeDocument/2006/relationships/hyperlink" Target="http://edu.51cto.com/index.php?do=lesson&amp;id=32889" TargetMode="External"/><Relationship Id="rId72" Type="http://schemas.openxmlformats.org/officeDocument/2006/relationships/hyperlink" Target="http://edu.51cto.com/index.php?do=lesson&amp;id=32899" TargetMode="External"/><Relationship Id="rId80" Type="http://schemas.openxmlformats.org/officeDocument/2006/relationships/hyperlink" Target="http://edu.51cto.com/index.php?do=lesson&amp;id=32903" TargetMode="External"/><Relationship Id="rId85" Type="http://schemas.openxmlformats.org/officeDocument/2006/relationships/hyperlink" Target="http://edu.51cto.com/index.php?do=lesson&amp;id=32906" TargetMode="External"/><Relationship Id="rId93" Type="http://schemas.openxmlformats.org/officeDocument/2006/relationships/hyperlink" Target="http://edu.51cto.com/index.php?do=lesson&amp;id=32911" TargetMode="External"/><Relationship Id="rId98" Type="http://schemas.openxmlformats.org/officeDocument/2006/relationships/hyperlink" Target="http://edu.51cto.com/index.php?do=lesson&amp;id=32913" TargetMode="External"/><Relationship Id="rId121" Type="http://schemas.openxmlformats.org/officeDocument/2006/relationships/hyperlink" Target="http://edu.51cto.com/index.php?do=lesson&amp;id=3292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51cto.com/index.php?do=lesson&amp;id=15744" TargetMode="External"/><Relationship Id="rId17" Type="http://schemas.openxmlformats.org/officeDocument/2006/relationships/hyperlink" Target="http://edu.51cto.com/lesson/id-17980.html" TargetMode="External"/><Relationship Id="rId25" Type="http://schemas.openxmlformats.org/officeDocument/2006/relationships/hyperlink" Target="http://edu.51cto.com/lesson/id-18007.html" TargetMode="External"/><Relationship Id="rId33" Type="http://schemas.openxmlformats.org/officeDocument/2006/relationships/hyperlink" Target="http://edu.51cto.com/index.php?do=lesson&amp;id=18012" TargetMode="External"/><Relationship Id="rId38" Type="http://schemas.openxmlformats.org/officeDocument/2006/relationships/hyperlink" Target="http://edu.51cto.com/index.php?do=lesson&amp;id=32883" TargetMode="External"/><Relationship Id="rId46" Type="http://schemas.openxmlformats.org/officeDocument/2006/relationships/hyperlink" Target="http://edu.51cto.com/index.php?do=lesson&amp;id=32886" TargetMode="External"/><Relationship Id="rId59" Type="http://schemas.openxmlformats.org/officeDocument/2006/relationships/hyperlink" Target="http://edu.51cto.com/index.php?do=lesson&amp;id=32893" TargetMode="External"/><Relationship Id="rId67" Type="http://schemas.openxmlformats.org/officeDocument/2006/relationships/hyperlink" Target="http://edu.51cto.com/index.php?do=lesson&amp;id=32897" TargetMode="External"/><Relationship Id="rId103" Type="http://schemas.openxmlformats.org/officeDocument/2006/relationships/hyperlink" Target="http://edu.51cto.com/index.php?do=lesson&amp;id=32916" TargetMode="External"/><Relationship Id="rId108" Type="http://schemas.openxmlformats.org/officeDocument/2006/relationships/hyperlink" Target="http://edu.51cto.com/index.php?do=lesson&amp;id=34929" TargetMode="External"/><Relationship Id="rId116" Type="http://schemas.openxmlformats.org/officeDocument/2006/relationships/hyperlink" Target="http://edu.51cto.com/index.php?do=lesson&amp;id=32919" TargetMode="External"/><Relationship Id="rId124" Type="http://schemas.openxmlformats.org/officeDocument/2006/relationships/hyperlink" Target="http://edu.51cto.com/index.php?do=lesson&amp;id=32923" TargetMode="External"/><Relationship Id="rId129" Type="http://schemas.openxmlformats.org/officeDocument/2006/relationships/hyperlink" Target="http://edu.51cto.com/course/course_id-555.html" TargetMode="External"/><Relationship Id="rId20" Type="http://schemas.openxmlformats.org/officeDocument/2006/relationships/hyperlink" Target="http://edu.51cto.com/index.php?do=lesson&amp;id=17982" TargetMode="External"/><Relationship Id="rId41" Type="http://schemas.openxmlformats.org/officeDocument/2006/relationships/hyperlink" Target="http://edu.51cto.com/index.php?do=lesson&amp;id=32884" TargetMode="External"/><Relationship Id="rId54" Type="http://schemas.openxmlformats.org/officeDocument/2006/relationships/hyperlink" Target="http://edu.51cto.com/index.php?do=lesson&amp;id=32890" TargetMode="External"/><Relationship Id="rId62" Type="http://schemas.openxmlformats.org/officeDocument/2006/relationships/hyperlink" Target="http://edu.51cto.com/index.php?do=lesson&amp;id=32894" TargetMode="External"/><Relationship Id="rId70" Type="http://schemas.openxmlformats.org/officeDocument/2006/relationships/hyperlink" Target="http://edu.51cto.com/index.php?do=lesson&amp;id=32898" TargetMode="External"/><Relationship Id="rId75" Type="http://schemas.openxmlformats.org/officeDocument/2006/relationships/hyperlink" Target="http://edu.51cto.com/index.php?do=lesson&amp;id=32901" TargetMode="External"/><Relationship Id="rId83" Type="http://schemas.openxmlformats.org/officeDocument/2006/relationships/hyperlink" Target="http://edu.51cto.com/index.php?do=lesson&amp;id=32905" TargetMode="External"/><Relationship Id="rId88" Type="http://schemas.openxmlformats.org/officeDocument/2006/relationships/hyperlink" Target="http://edu.51cto.com/index.php?do=lesson&amp;id=32908" TargetMode="External"/><Relationship Id="rId91" Type="http://schemas.openxmlformats.org/officeDocument/2006/relationships/hyperlink" Target="http://edu.51cto.com/index.php?do=lesson&amp;id=32910" TargetMode="External"/><Relationship Id="rId96" Type="http://schemas.openxmlformats.org/officeDocument/2006/relationships/hyperlink" Target="http://edu.51cto.com/index.php?do=lesson&amp;id=32912" TargetMode="External"/><Relationship Id="rId111" Type="http://schemas.openxmlformats.org/officeDocument/2006/relationships/hyperlink" Target="http://edu.51cto.com/index.php?do=lesson&amp;id=34930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du.51cto.com/lesson/id-34925.html" TargetMode="External"/><Relationship Id="rId23" Type="http://schemas.openxmlformats.org/officeDocument/2006/relationships/hyperlink" Target="http://edu.51cto.com/lesson/id-17998.html" TargetMode="External"/><Relationship Id="rId28" Type="http://schemas.openxmlformats.org/officeDocument/2006/relationships/hyperlink" Target="http://edu.51cto.com/index.php?do=lesson&amp;id=18009" TargetMode="External"/><Relationship Id="rId36" Type="http://schemas.openxmlformats.org/officeDocument/2006/relationships/hyperlink" Target="http://edu.51cto.com/index.php?do=lesson&amp;id=32882" TargetMode="External"/><Relationship Id="rId49" Type="http://schemas.openxmlformats.org/officeDocument/2006/relationships/hyperlink" Target="http://edu.51cto.com/index.php?do=lesson&amp;id=32888" TargetMode="External"/><Relationship Id="rId57" Type="http://schemas.openxmlformats.org/officeDocument/2006/relationships/hyperlink" Target="http://edu.51cto.com/index.php?do=lesson&amp;id=32892" TargetMode="External"/><Relationship Id="rId106" Type="http://schemas.openxmlformats.org/officeDocument/2006/relationships/hyperlink" Target="http://edu.51cto.com/index.php?do=lesson&amp;id=34927" TargetMode="External"/><Relationship Id="rId114" Type="http://schemas.openxmlformats.org/officeDocument/2006/relationships/hyperlink" Target="http://edu.51cto.com/index.php?do=lesson&amp;id=32918" TargetMode="External"/><Relationship Id="rId119" Type="http://schemas.openxmlformats.org/officeDocument/2006/relationships/hyperlink" Target="http://edu.51cto.com/index.php?do=lesson&amp;id=32921" TargetMode="External"/><Relationship Id="rId127" Type="http://schemas.openxmlformats.org/officeDocument/2006/relationships/hyperlink" Target="http://edu.51cto.com/index.php?do=lesson&amp;id=41789" TargetMode="External"/><Relationship Id="rId10" Type="http://schemas.openxmlformats.org/officeDocument/2006/relationships/hyperlink" Target="http://edu.51cto.com/index.php?do=lesson&amp;id=11979" TargetMode="External"/><Relationship Id="rId31" Type="http://schemas.openxmlformats.org/officeDocument/2006/relationships/hyperlink" Target="http://edu.51cto.com/index.php?do=lesson&amp;id=18011" TargetMode="External"/><Relationship Id="rId44" Type="http://schemas.openxmlformats.org/officeDocument/2006/relationships/hyperlink" Target="http://edu.51cto.com/index.php?do=lesson&amp;id=32885" TargetMode="External"/><Relationship Id="rId52" Type="http://schemas.openxmlformats.org/officeDocument/2006/relationships/hyperlink" Target="http://edu.51cto.com/index.php?do=lesson&amp;id=32889" TargetMode="External"/><Relationship Id="rId60" Type="http://schemas.openxmlformats.org/officeDocument/2006/relationships/hyperlink" Target="http://edu.51cto.com/index.php?do=lesson&amp;id=32893" TargetMode="External"/><Relationship Id="rId65" Type="http://schemas.openxmlformats.org/officeDocument/2006/relationships/hyperlink" Target="http://edu.51cto.com/index.php?do=lesson&amp;id=32896" TargetMode="External"/><Relationship Id="rId73" Type="http://schemas.openxmlformats.org/officeDocument/2006/relationships/hyperlink" Target="http://edu.51cto.com/index.php?do=lesson&amp;id=32900" TargetMode="External"/><Relationship Id="rId78" Type="http://schemas.openxmlformats.org/officeDocument/2006/relationships/hyperlink" Target="http://edu.51cto.com/index.php?do=lesson&amp;id=32902" TargetMode="External"/><Relationship Id="rId81" Type="http://schemas.openxmlformats.org/officeDocument/2006/relationships/hyperlink" Target="http://edu.51cto.com/index.php?do=lesson&amp;id=32904" TargetMode="External"/><Relationship Id="rId86" Type="http://schemas.openxmlformats.org/officeDocument/2006/relationships/hyperlink" Target="http://edu.51cto.com/index.php?do=lesson&amp;id=32906" TargetMode="External"/><Relationship Id="rId94" Type="http://schemas.openxmlformats.org/officeDocument/2006/relationships/hyperlink" Target="http://edu.51cto.com/index.php?do=lesson&amp;id=32911" TargetMode="External"/><Relationship Id="rId99" Type="http://schemas.openxmlformats.org/officeDocument/2006/relationships/hyperlink" Target="http://edu.51cto.com/index.php?do=lesson&amp;id=32914" TargetMode="External"/><Relationship Id="rId101" Type="http://schemas.openxmlformats.org/officeDocument/2006/relationships/hyperlink" Target="http://edu.51cto.com/index.php?do=lesson&amp;id=32915" TargetMode="External"/><Relationship Id="rId122" Type="http://schemas.openxmlformats.org/officeDocument/2006/relationships/hyperlink" Target="http://edu.51cto.com/index.php?do=lesson&amp;id=32922" TargetMode="External"/><Relationship Id="rId13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du.51cto.com/lesson/id-11979.html" TargetMode="External"/><Relationship Id="rId13" Type="http://schemas.openxmlformats.org/officeDocument/2006/relationships/hyperlink" Target="http://edu.51cto.com/lesson/id-17976.html" TargetMode="External"/><Relationship Id="rId18" Type="http://schemas.openxmlformats.org/officeDocument/2006/relationships/hyperlink" Target="http://edu.51cto.com/index.php?do=lesson&amp;id=17980" TargetMode="External"/><Relationship Id="rId39" Type="http://schemas.openxmlformats.org/officeDocument/2006/relationships/hyperlink" Target="http://edu.51cto.com/index.php?do=lesson&amp;id=34926" TargetMode="External"/><Relationship Id="rId109" Type="http://schemas.openxmlformats.org/officeDocument/2006/relationships/hyperlink" Target="http://edu.51cto.com/index.php?do=lesson&amp;id=32917" TargetMode="External"/><Relationship Id="rId34" Type="http://schemas.openxmlformats.org/officeDocument/2006/relationships/hyperlink" Target="http://edu.51cto.com/index.php?do=lesson&amp;id=18012" TargetMode="External"/><Relationship Id="rId50" Type="http://schemas.openxmlformats.org/officeDocument/2006/relationships/hyperlink" Target="http://edu.51cto.com/index.php?do=lesson&amp;id=32888" TargetMode="External"/><Relationship Id="rId55" Type="http://schemas.openxmlformats.org/officeDocument/2006/relationships/hyperlink" Target="http://edu.51cto.com/index.php?do=lesson&amp;id=32891" TargetMode="External"/><Relationship Id="rId76" Type="http://schemas.openxmlformats.org/officeDocument/2006/relationships/hyperlink" Target="http://edu.51cto.com/index.php?do=lesson&amp;id=32901" TargetMode="External"/><Relationship Id="rId97" Type="http://schemas.openxmlformats.org/officeDocument/2006/relationships/hyperlink" Target="http://edu.51cto.com/index.php?do=lesson&amp;id=32913" TargetMode="External"/><Relationship Id="rId104" Type="http://schemas.openxmlformats.org/officeDocument/2006/relationships/hyperlink" Target="http://edu.51cto.com/index.php?do=lesson&amp;id=32916" TargetMode="External"/><Relationship Id="rId120" Type="http://schemas.openxmlformats.org/officeDocument/2006/relationships/hyperlink" Target="http://edu.51cto.com/index.php?do=lesson&amp;id=32921" TargetMode="External"/><Relationship Id="rId125" Type="http://schemas.openxmlformats.org/officeDocument/2006/relationships/hyperlink" Target="http://edu.51cto.com/index.php?do=lesson&amp;id=41788" TargetMode="External"/><Relationship Id="rId7" Type="http://schemas.openxmlformats.org/officeDocument/2006/relationships/hyperlink" Target="http://edu.51cto.com/lesson/id-11952.html" TargetMode="External"/><Relationship Id="rId71" Type="http://schemas.openxmlformats.org/officeDocument/2006/relationships/hyperlink" Target="http://edu.51cto.com/index.php?do=lesson&amp;id=32899" TargetMode="External"/><Relationship Id="rId92" Type="http://schemas.openxmlformats.org/officeDocument/2006/relationships/hyperlink" Target="http://edu.51cto.com/index.php?do=lesson&amp;id=32910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51cto.com/index.php?do=lesson&amp;id=18010" TargetMode="External"/><Relationship Id="rId24" Type="http://schemas.openxmlformats.org/officeDocument/2006/relationships/hyperlink" Target="http://edu.51cto.com/index.php?do=lesson&amp;id=17998" TargetMode="External"/><Relationship Id="rId40" Type="http://schemas.openxmlformats.org/officeDocument/2006/relationships/hyperlink" Target="http://edu.51cto.com/index.php?do=lesson&amp;id=34926" TargetMode="External"/><Relationship Id="rId45" Type="http://schemas.openxmlformats.org/officeDocument/2006/relationships/hyperlink" Target="http://edu.51cto.com/index.php?do=lesson&amp;id=32886" TargetMode="External"/><Relationship Id="rId66" Type="http://schemas.openxmlformats.org/officeDocument/2006/relationships/hyperlink" Target="http://edu.51cto.com/index.php?do=lesson&amp;id=32896" TargetMode="External"/><Relationship Id="rId87" Type="http://schemas.openxmlformats.org/officeDocument/2006/relationships/hyperlink" Target="http://edu.51cto.com/index.php?do=lesson&amp;id=32908" TargetMode="External"/><Relationship Id="rId110" Type="http://schemas.openxmlformats.org/officeDocument/2006/relationships/hyperlink" Target="http://edu.51cto.com/index.php?do=lesson&amp;id=32917" TargetMode="External"/><Relationship Id="rId115" Type="http://schemas.openxmlformats.org/officeDocument/2006/relationships/hyperlink" Target="http://edu.51cto.com/index.php?do=lesson&amp;id=32919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edu.51cto.com/index.php?do=lesson&amp;id=32894" TargetMode="External"/><Relationship Id="rId82" Type="http://schemas.openxmlformats.org/officeDocument/2006/relationships/hyperlink" Target="http://edu.51cto.com/index.php?do=lesson&amp;id=329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11</Pages>
  <Words>1850</Words>
  <Characters>10547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18</cp:revision>
  <dcterms:created xsi:type="dcterms:W3CDTF">2015-07-08T08:28:00Z</dcterms:created>
  <dcterms:modified xsi:type="dcterms:W3CDTF">2015-08-07T02:14:00Z</dcterms:modified>
</cp:coreProperties>
</file>